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EC21" w14:textId="24EA25C9" w:rsidR="000B43FE" w:rsidRPr="00DD3D29" w:rsidRDefault="00614C4C" w:rsidP="009600F1">
      <w:pPr>
        <w:pStyle w:val="a4"/>
        <w:rPr>
          <w:caps w:val="0"/>
        </w:rPr>
      </w:pPr>
      <w:r>
        <w:rPr>
          <w:rFonts w:hint="eastAsia"/>
        </w:rPr>
        <w:t>Nim</w:t>
      </w:r>
      <w:r w:rsidR="00DD3D29">
        <w:rPr>
          <w:rFonts w:hint="eastAsia"/>
        </w:rPr>
        <w:t>開発メモ</w:t>
      </w:r>
    </w:p>
    <w:sdt>
      <w:sdtPr>
        <w:rPr>
          <w:caps w:val="0"/>
          <w:color w:val="auto"/>
          <w:spacing w:val="0"/>
          <w:sz w:val="20"/>
          <w:szCs w:val="20"/>
          <w:lang w:val="ja-JP"/>
        </w:rPr>
        <w:id w:val="-1147971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7A499" w14:textId="77777777" w:rsidR="008E2B3F" w:rsidRDefault="008E2B3F" w:rsidP="008E2B3F">
          <w:pPr>
            <w:pStyle w:val="af0"/>
            <w:ind w:left="425" w:right="100" w:hanging="425"/>
          </w:pPr>
          <w:r>
            <w:rPr>
              <w:lang w:val="ja-JP"/>
            </w:rPr>
            <w:t>目次</w:t>
          </w:r>
        </w:p>
        <w:p w14:paraId="24A2701A" w14:textId="77777777" w:rsidR="00334653" w:rsidRDefault="008E2B3F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38986" w:history="1">
            <w:r w:rsidR="00334653" w:rsidRPr="00321604">
              <w:rPr>
                <w:rStyle w:val="af1"/>
                <w:noProof/>
              </w:rPr>
              <w:t>第１章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Nim</w:t>
            </w:r>
            <w:r w:rsidR="00334653" w:rsidRPr="00321604">
              <w:rPr>
                <w:rStyle w:val="af1"/>
                <w:noProof/>
              </w:rPr>
              <w:t>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_Toc142938986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2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06B36C4B" w14:textId="77777777" w:rsidR="00334653" w:rsidRDefault="00000000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87" w:history="1">
            <w:r w:rsidR="00334653" w:rsidRPr="00321604">
              <w:rPr>
                <w:rStyle w:val="af1"/>
                <w:noProof/>
              </w:rPr>
              <w:t>第１節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Choosenim</w:t>
            </w:r>
            <w:r w:rsidR="00334653" w:rsidRPr="00321604">
              <w:rPr>
                <w:rStyle w:val="af1"/>
                <w:noProof/>
              </w:rPr>
              <w:t>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_Toc142938987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2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2C4E1A5E" w14:textId="77777777" w:rsidR="00334653" w:rsidRDefault="00000000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88" w:history="1">
            <w:r w:rsidR="00334653" w:rsidRPr="00321604">
              <w:rPr>
                <w:rStyle w:val="af1"/>
                <w:noProof/>
              </w:rPr>
              <w:t>第２章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VSCode</w:t>
            </w:r>
            <w:r w:rsidR="00334653" w:rsidRPr="00321604">
              <w:rPr>
                <w:rStyle w:val="af1"/>
                <w:noProof/>
              </w:rPr>
              <w:t>で</w:t>
            </w:r>
            <w:r w:rsidR="00334653" w:rsidRPr="00321604">
              <w:rPr>
                <w:rStyle w:val="af1"/>
                <w:noProof/>
              </w:rPr>
              <w:t>Nim</w:t>
            </w:r>
            <w:r w:rsidR="00334653" w:rsidRPr="00321604">
              <w:rPr>
                <w:rStyle w:val="af1"/>
                <w:noProof/>
              </w:rPr>
              <w:t>の開発環境をつくる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_Toc142938988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3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4B564690" w14:textId="77777777" w:rsidR="00334653" w:rsidRDefault="00000000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89" w:history="1">
            <w:r w:rsidR="00334653" w:rsidRPr="00321604">
              <w:rPr>
                <w:rStyle w:val="af1"/>
                <w:noProof/>
              </w:rPr>
              <w:t>第１節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なぜ</w:t>
            </w:r>
            <w:r w:rsidR="00334653" w:rsidRPr="00321604">
              <w:rPr>
                <w:rStyle w:val="af1"/>
                <w:noProof/>
              </w:rPr>
              <w:t>Visual Studio Code</w:t>
            </w:r>
            <w:r w:rsidR="00334653" w:rsidRPr="00321604">
              <w:rPr>
                <w:rStyle w:val="af1"/>
                <w:noProof/>
              </w:rPr>
              <w:t>を用いるのか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_Toc142938989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3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47DDE7EA" w14:textId="77777777" w:rsidR="00334653" w:rsidRDefault="00000000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0" w:history="1">
            <w:r w:rsidR="00334653" w:rsidRPr="00321604">
              <w:rPr>
                <w:rStyle w:val="af1"/>
                <w:noProof/>
              </w:rPr>
              <w:t>第２節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Visual Studio Code</w:t>
            </w:r>
            <w:r w:rsidR="00334653" w:rsidRPr="00321604">
              <w:rPr>
                <w:rStyle w:val="af1"/>
                <w:noProof/>
              </w:rPr>
              <w:t>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_Toc142938990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3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2716E18A" w14:textId="77777777" w:rsidR="00334653" w:rsidRDefault="00000000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1" w:history="1">
            <w:r w:rsidR="00334653" w:rsidRPr="00321604">
              <w:rPr>
                <w:rStyle w:val="af1"/>
                <w:noProof/>
              </w:rPr>
              <w:t>第３節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Visual Studio Code</w:t>
            </w:r>
            <w:r w:rsidR="00334653" w:rsidRPr="00321604">
              <w:rPr>
                <w:rStyle w:val="af1"/>
                <w:noProof/>
              </w:rPr>
              <w:t>の日本語化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_Toc142938991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3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33D72355" w14:textId="77777777" w:rsidR="00334653" w:rsidRDefault="00000000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2" w:history="1">
            <w:r w:rsidR="00334653" w:rsidRPr="00321604">
              <w:rPr>
                <w:rStyle w:val="af1"/>
                <w:noProof/>
              </w:rPr>
              <w:t>第４節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Nim</w:t>
            </w:r>
            <w:r w:rsidR="00334653" w:rsidRPr="00321604">
              <w:rPr>
                <w:rStyle w:val="af1"/>
                <w:noProof/>
              </w:rPr>
              <w:t>開発用拡張機能のインストール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_Toc142938992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4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5F733032" w14:textId="77777777" w:rsidR="00334653" w:rsidRDefault="00000000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3" w:history="1">
            <w:r w:rsidR="00334653" w:rsidRPr="00321604">
              <w:rPr>
                <w:rStyle w:val="af1"/>
                <w:noProof/>
              </w:rPr>
              <w:t>第５節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デバッガのインストール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_Toc142938993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4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610CD078" w14:textId="77777777" w:rsidR="00334653" w:rsidRDefault="00000000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2938994" w:history="1">
            <w:r w:rsidR="00334653" w:rsidRPr="00321604">
              <w:rPr>
                <w:rStyle w:val="af1"/>
                <w:noProof/>
              </w:rPr>
              <w:t>第３章</w:t>
            </w:r>
            <w:r w:rsidR="00334653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334653" w:rsidRPr="00321604">
              <w:rPr>
                <w:rStyle w:val="af1"/>
                <w:noProof/>
              </w:rPr>
              <w:t>Nim</w:t>
            </w:r>
            <w:r w:rsidR="00334653" w:rsidRPr="00321604">
              <w:rPr>
                <w:rStyle w:val="af1"/>
                <w:noProof/>
              </w:rPr>
              <w:t>プログラムをパッケージ化</w:t>
            </w:r>
            <w:r w:rsidR="00334653">
              <w:rPr>
                <w:noProof/>
                <w:webHidden/>
              </w:rPr>
              <w:tab/>
            </w:r>
            <w:r w:rsidR="00334653">
              <w:rPr>
                <w:noProof/>
                <w:webHidden/>
              </w:rPr>
              <w:fldChar w:fldCharType="begin"/>
            </w:r>
            <w:r w:rsidR="00334653">
              <w:rPr>
                <w:noProof/>
                <w:webHidden/>
              </w:rPr>
              <w:instrText xml:space="preserve"> PAGEREF _Toc142938994 \h </w:instrText>
            </w:r>
            <w:r w:rsidR="00334653">
              <w:rPr>
                <w:noProof/>
                <w:webHidden/>
              </w:rPr>
            </w:r>
            <w:r w:rsidR="00334653">
              <w:rPr>
                <w:noProof/>
                <w:webHidden/>
              </w:rPr>
              <w:fldChar w:fldCharType="separate"/>
            </w:r>
            <w:r w:rsidR="00334653">
              <w:rPr>
                <w:noProof/>
                <w:webHidden/>
              </w:rPr>
              <w:t>5</w:t>
            </w:r>
            <w:r w:rsidR="00334653">
              <w:rPr>
                <w:noProof/>
                <w:webHidden/>
              </w:rPr>
              <w:fldChar w:fldCharType="end"/>
            </w:r>
          </w:hyperlink>
        </w:p>
        <w:p w14:paraId="43A6716C" w14:textId="77777777" w:rsidR="008E2B3F" w:rsidRDefault="008E2B3F" w:rsidP="007557D2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35A104D" w14:textId="77777777" w:rsidR="007557D2" w:rsidRPr="008E2B3F" w:rsidRDefault="008E2B3F" w:rsidP="008E2B3F">
          <w:pPr>
            <w:spacing w:before="100" w:after="200" w:line="276" w:lineRule="auto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11305289" w14:textId="77777777" w:rsidR="009600F1" w:rsidRDefault="00614C4C" w:rsidP="007450AC">
      <w:pPr>
        <w:pStyle w:val="1"/>
        <w:ind w:left="100" w:right="100"/>
      </w:pPr>
      <w:bookmarkStart w:id="0" w:name="_Toc142938986"/>
      <w:r>
        <w:lastRenderedPageBreak/>
        <w:t>Nim</w:t>
      </w:r>
      <w:r>
        <w:rPr>
          <w:rFonts w:hint="eastAsia"/>
        </w:rPr>
        <w:t>のインストール</w:t>
      </w:r>
      <w:bookmarkEnd w:id="0"/>
    </w:p>
    <w:p w14:paraId="05DB0F37" w14:textId="77777777" w:rsidR="00AA1FDD" w:rsidRDefault="00AA1FDD" w:rsidP="00210758">
      <w:r>
        <w:rPr>
          <w:rFonts w:hint="eastAsia"/>
        </w:rPr>
        <w:t>この章では、</w:t>
      </w:r>
      <w:r>
        <w:rPr>
          <w:rFonts w:hint="eastAsia"/>
        </w:rPr>
        <w:t>Nim</w:t>
      </w:r>
      <w:r>
        <w:rPr>
          <w:rFonts w:hint="eastAsia"/>
        </w:rPr>
        <w:t>言語開発キット</w:t>
      </w:r>
      <w:r w:rsidR="00184685">
        <w:rPr>
          <w:rFonts w:hint="eastAsia"/>
        </w:rPr>
        <w:t>のインストール手順を解説します。</w:t>
      </w:r>
    </w:p>
    <w:p w14:paraId="3FE3625C" w14:textId="77777777" w:rsidR="00AA1FDD" w:rsidRDefault="00AA1FDD" w:rsidP="00210758"/>
    <w:p w14:paraId="114131CD" w14:textId="77777777" w:rsidR="00AA1FDD" w:rsidRPr="001D59AC" w:rsidRDefault="00F4284A" w:rsidP="00210758">
      <w:r>
        <w:rPr>
          <w:rFonts w:hint="eastAsia"/>
        </w:rPr>
        <w:t>Nim</w:t>
      </w:r>
      <w:r>
        <w:rPr>
          <w:rFonts w:hint="eastAsia"/>
        </w:rPr>
        <w:t>単体でインストールすることも可能ですが、</w:t>
      </w:r>
      <w:r>
        <w:rPr>
          <w:rFonts w:hint="eastAsia"/>
        </w:rPr>
        <w:t>Nim</w:t>
      </w:r>
      <w:r>
        <w:rPr>
          <w:rFonts w:hint="eastAsia"/>
        </w:rPr>
        <w:t>のバージョン管理ツールである</w:t>
      </w:r>
      <w:proofErr w:type="spellStart"/>
      <w:r>
        <w:rPr>
          <w:rFonts w:hint="eastAsia"/>
        </w:rPr>
        <w:t>c</w:t>
      </w:r>
      <w:r>
        <w:t>hoosenim</w:t>
      </w:r>
      <w:proofErr w:type="spellEnd"/>
      <w:r>
        <w:rPr>
          <w:rFonts w:hint="eastAsia"/>
        </w:rPr>
        <w:t>をインストールすると管理が楽になります。</w:t>
      </w:r>
    </w:p>
    <w:p w14:paraId="0D2038CD" w14:textId="77777777" w:rsidR="00F4284A" w:rsidRPr="00F4284A" w:rsidRDefault="00F4284A" w:rsidP="00F4284A">
      <w:pPr>
        <w:pStyle w:val="2"/>
        <w:ind w:left="725" w:right="100"/>
      </w:pPr>
      <w:bookmarkStart w:id="1" w:name="_Toc142938987"/>
      <w:proofErr w:type="spellStart"/>
      <w:r>
        <w:t>Choosenim</w:t>
      </w:r>
      <w:proofErr w:type="spellEnd"/>
      <w:r>
        <w:rPr>
          <w:rFonts w:hint="eastAsia"/>
        </w:rPr>
        <w:t>のインストール</w:t>
      </w:r>
      <w:bookmarkEnd w:id="1"/>
    </w:p>
    <w:p w14:paraId="282FD436" w14:textId="77777777" w:rsidR="00F4284A" w:rsidRDefault="00F4284A" w:rsidP="00F4284A">
      <w:pPr>
        <w:pStyle w:val="20"/>
        <w:ind w:left="300" w:right="100"/>
      </w:pPr>
      <w:proofErr w:type="spellStart"/>
      <w:r>
        <w:t>Choosenim</w:t>
      </w:r>
      <w:proofErr w:type="spellEnd"/>
      <w:r>
        <w:t>(</w:t>
      </w:r>
      <w:hyperlink r:id="rId8" w:history="1">
        <w:r w:rsidRPr="00C95829">
          <w:rPr>
            <w:rStyle w:val="af1"/>
          </w:rPr>
          <w:t>https://github.com/dom96/choosenim.git</w:t>
        </w:r>
      </w:hyperlink>
      <w:r>
        <w:t>)</w:t>
      </w:r>
    </w:p>
    <w:p w14:paraId="4DECD6E3" w14:textId="77777777" w:rsidR="00F4284A" w:rsidRDefault="00F4284A" w:rsidP="00F4284A">
      <w:pPr>
        <w:pStyle w:val="20"/>
        <w:ind w:left="300" w:right="100"/>
      </w:pPr>
    </w:p>
    <w:p w14:paraId="11FC8FF2" w14:textId="77777777" w:rsidR="00F4284A" w:rsidRDefault="00F4284A" w:rsidP="00F4284A">
      <w:pPr>
        <w:pStyle w:val="20"/>
        <w:ind w:left="300" w:right="100"/>
      </w:pPr>
      <w:r>
        <w:rPr>
          <w:rFonts w:hint="eastAsia"/>
        </w:rPr>
        <w:t>上記</w:t>
      </w:r>
      <w:r>
        <w:rPr>
          <w:rFonts w:hint="eastAsia"/>
        </w:rPr>
        <w:t>URL</w:t>
      </w:r>
      <w:r>
        <w:rPr>
          <w:rFonts w:hint="eastAsia"/>
        </w:rPr>
        <w:t>の</w:t>
      </w:r>
      <w:r w:rsidR="00804DA7">
        <w:rPr>
          <w:rFonts w:hint="eastAsia"/>
        </w:rPr>
        <w:t>「</w:t>
      </w:r>
      <w:r>
        <w:rPr>
          <w:rFonts w:hint="eastAsia"/>
        </w:rPr>
        <w:t>Release</w:t>
      </w:r>
      <w:r w:rsidR="00804DA7">
        <w:rPr>
          <w:rFonts w:hint="eastAsia"/>
        </w:rPr>
        <w:t>」</w:t>
      </w:r>
      <w:r>
        <w:rPr>
          <w:rFonts w:hint="eastAsia"/>
        </w:rPr>
        <w:t>から最新バージョンの</w:t>
      </w:r>
    </w:p>
    <w:p w14:paraId="212AE359" w14:textId="77777777" w:rsidR="00F4284A" w:rsidRDefault="00F4284A" w:rsidP="007450AC">
      <w:pPr>
        <w:pStyle w:val="20"/>
        <w:ind w:left="300" w:right="100"/>
      </w:pPr>
      <w:r>
        <w:rPr>
          <w:rFonts w:hint="eastAsia"/>
        </w:rPr>
        <w:t>「</w:t>
      </w:r>
      <w:r w:rsidRPr="00F4284A">
        <w:t>choosenim-installer-</w:t>
      </w:r>
      <w:r w:rsidR="00804DA7">
        <w:t>X</w:t>
      </w:r>
      <w:r w:rsidRPr="00F4284A">
        <w:t>.</w:t>
      </w:r>
      <w:r w:rsidR="00804DA7">
        <w:t>X</w:t>
      </w:r>
      <w:r w:rsidRPr="00F4284A">
        <w:t>.</w:t>
      </w:r>
      <w:r w:rsidR="00804DA7">
        <w:t>X</w:t>
      </w:r>
      <w:r w:rsidRPr="00F4284A">
        <w:t>_windows_amd64-download-this-not-the-exe.zip</w:t>
      </w:r>
      <w:r>
        <w:rPr>
          <w:rFonts w:hint="eastAsia"/>
        </w:rPr>
        <w:t>」</w:t>
      </w:r>
    </w:p>
    <w:p w14:paraId="05609C29" w14:textId="77777777" w:rsidR="00F4284A" w:rsidRDefault="00F4284A" w:rsidP="007450AC">
      <w:pPr>
        <w:pStyle w:val="20"/>
        <w:ind w:left="300" w:right="100"/>
      </w:pPr>
      <w:r>
        <w:rPr>
          <w:rFonts w:hint="eastAsia"/>
        </w:rPr>
        <w:t>をダウンロードしましょう。</w:t>
      </w:r>
    </w:p>
    <w:p w14:paraId="665387AA" w14:textId="77777777" w:rsidR="00F4284A" w:rsidRDefault="00F4284A" w:rsidP="007450AC">
      <w:pPr>
        <w:pStyle w:val="20"/>
        <w:ind w:left="300" w:right="100"/>
      </w:pPr>
    </w:p>
    <w:p w14:paraId="2D887C7F" w14:textId="77777777" w:rsidR="00F4284A" w:rsidRDefault="00F4284A" w:rsidP="00F4284A">
      <w:pPr>
        <w:pStyle w:val="20"/>
        <w:ind w:left="300" w:right="100"/>
      </w:pPr>
      <w:r>
        <w:rPr>
          <w:rFonts w:hint="eastAsia"/>
        </w:rPr>
        <w:t>ダウンロードした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ファイルを解凍し、中にある</w:t>
      </w:r>
    </w:p>
    <w:p w14:paraId="681CD1A7" w14:textId="77777777" w:rsidR="00F4284A" w:rsidRDefault="00F4284A" w:rsidP="00F4284A">
      <w:pPr>
        <w:pStyle w:val="20"/>
        <w:ind w:left="300" w:right="100"/>
      </w:pPr>
      <w:r>
        <w:rPr>
          <w:rFonts w:hint="eastAsia"/>
        </w:rPr>
        <w:t>「</w:t>
      </w:r>
      <w:r w:rsidRPr="00F4284A">
        <w:t>runme.bat</w:t>
      </w:r>
      <w:r>
        <w:rPr>
          <w:rFonts w:hint="eastAsia"/>
        </w:rPr>
        <w:t>」</w:t>
      </w:r>
    </w:p>
    <w:p w14:paraId="34A3D261" w14:textId="77777777" w:rsidR="00F4284A" w:rsidRDefault="00F4284A" w:rsidP="00F4284A">
      <w:pPr>
        <w:pStyle w:val="20"/>
        <w:ind w:left="300" w:right="100"/>
      </w:pPr>
      <w:r>
        <w:rPr>
          <w:rFonts w:hint="eastAsia"/>
        </w:rPr>
        <w:t>を実行してください。</w:t>
      </w:r>
    </w:p>
    <w:p w14:paraId="0BCA9D7F" w14:textId="77777777" w:rsidR="00F4284A" w:rsidRDefault="00F4284A" w:rsidP="00F4284A">
      <w:pPr>
        <w:pStyle w:val="20"/>
        <w:ind w:left="300" w:right="100"/>
      </w:pPr>
    </w:p>
    <w:p w14:paraId="7708C4D6" w14:textId="77777777" w:rsidR="00804DA7" w:rsidRDefault="00F4284A" w:rsidP="00F4284A">
      <w:pPr>
        <w:pStyle w:val="20"/>
        <w:ind w:left="300" w:right="100"/>
      </w:pPr>
      <w:r>
        <w:rPr>
          <w:rFonts w:hint="eastAsia"/>
        </w:rPr>
        <w:t>以上で</w:t>
      </w:r>
      <w:r>
        <w:t>Nim</w:t>
      </w:r>
      <w:r>
        <w:rPr>
          <w:rFonts w:hint="eastAsia"/>
        </w:rPr>
        <w:t>のインストールは完了です。</w:t>
      </w:r>
    </w:p>
    <w:p w14:paraId="26742C52" w14:textId="77777777" w:rsidR="00F4284A" w:rsidRPr="00F4284A" w:rsidRDefault="00804DA7" w:rsidP="00804DA7">
      <w:pPr>
        <w:spacing w:before="100" w:after="200" w:line="276" w:lineRule="auto"/>
      </w:pPr>
      <w:r>
        <w:br w:type="page"/>
      </w:r>
    </w:p>
    <w:p w14:paraId="51D512E4" w14:textId="77777777" w:rsidR="00614C4C" w:rsidRDefault="00614C4C" w:rsidP="00614C4C">
      <w:pPr>
        <w:pStyle w:val="1"/>
        <w:ind w:left="100" w:right="100"/>
      </w:pPr>
      <w:bookmarkStart w:id="2" w:name="_Toc142938988"/>
      <w:r>
        <w:rPr>
          <w:rFonts w:hint="eastAsia"/>
        </w:rPr>
        <w:lastRenderedPageBreak/>
        <w:t>VSCode</w:t>
      </w:r>
      <w:r w:rsidR="006E05B1">
        <w:rPr>
          <w:rFonts w:hint="eastAsia"/>
        </w:rPr>
        <w:t>で</w:t>
      </w:r>
      <w:r w:rsidR="006E05B1">
        <w:rPr>
          <w:rFonts w:hint="eastAsia"/>
        </w:rPr>
        <w:t>Nim</w:t>
      </w:r>
      <w:r w:rsidR="006E05B1">
        <w:rPr>
          <w:rFonts w:hint="eastAsia"/>
        </w:rPr>
        <w:t>の開発環境をつくる</w:t>
      </w:r>
      <w:bookmarkEnd w:id="2"/>
    </w:p>
    <w:p w14:paraId="76428B24" w14:textId="77777777" w:rsidR="00184685" w:rsidRDefault="00184685" w:rsidP="00184685">
      <w:pPr>
        <w:pStyle w:val="20"/>
        <w:ind w:left="300" w:right="100"/>
      </w:pPr>
      <w:bookmarkStart w:id="3" w:name="_Hlk142939184"/>
      <w:r>
        <w:rPr>
          <w:rFonts w:hint="eastAsia"/>
        </w:rPr>
        <w:t>この章では、</w:t>
      </w:r>
      <w:r>
        <w:t>Visual Studio Code</w:t>
      </w:r>
      <w:r>
        <w:rPr>
          <w:rFonts w:hint="eastAsia"/>
        </w:rPr>
        <w:t>というコードエディター上で</w:t>
      </w:r>
      <w:r>
        <w:rPr>
          <w:rFonts w:hint="eastAsia"/>
        </w:rPr>
        <w:t>Nim</w:t>
      </w:r>
      <w:r>
        <w:rPr>
          <w:rFonts w:hint="eastAsia"/>
        </w:rPr>
        <w:t>言語を用いた開発ができる環境の構築手順を解説します。</w:t>
      </w:r>
    </w:p>
    <w:bookmarkEnd w:id="3"/>
    <w:p w14:paraId="71E0EDDE" w14:textId="77777777" w:rsidR="00184685" w:rsidRDefault="00184685" w:rsidP="00184685">
      <w:pPr>
        <w:pStyle w:val="20"/>
        <w:ind w:left="300" w:right="100"/>
      </w:pPr>
    </w:p>
    <w:p w14:paraId="5D125F59" w14:textId="77777777" w:rsidR="00184685" w:rsidRDefault="00184685" w:rsidP="00184685">
      <w:pPr>
        <w:pStyle w:val="20"/>
        <w:ind w:left="300" w:right="100"/>
      </w:pPr>
      <w:r>
        <w:rPr>
          <w:rFonts w:hint="eastAsia"/>
        </w:rPr>
        <w:t>既に</w:t>
      </w:r>
      <w:r>
        <w:t>Visual Studio Code</w:t>
      </w:r>
      <w:r>
        <w:rPr>
          <w:rFonts w:hint="eastAsia"/>
        </w:rPr>
        <w:t>を使っていて、不要な項目があるかもしれませんが、ご容赦ください。</w:t>
      </w:r>
    </w:p>
    <w:p w14:paraId="24E0C35C" w14:textId="77777777" w:rsidR="00184685" w:rsidRDefault="00184685" w:rsidP="00184685">
      <w:pPr>
        <w:pStyle w:val="2"/>
        <w:ind w:left="725" w:right="100"/>
      </w:pPr>
      <w:bookmarkStart w:id="4" w:name="_Toc142938989"/>
      <w:r>
        <w:rPr>
          <w:rFonts w:hint="eastAsia"/>
        </w:rPr>
        <w:t>なぜ</w:t>
      </w:r>
      <w:r>
        <w:t>Visual Studio Code</w:t>
      </w:r>
      <w:r>
        <w:rPr>
          <w:rFonts w:hint="eastAsia"/>
        </w:rPr>
        <w:t>を用いるのか</w:t>
      </w:r>
      <w:bookmarkEnd w:id="4"/>
    </w:p>
    <w:p w14:paraId="5DB354B8" w14:textId="77777777" w:rsidR="00184685" w:rsidRDefault="00863C1C" w:rsidP="00184685">
      <w:pPr>
        <w:pStyle w:val="20"/>
        <w:ind w:left="300" w:right="100"/>
      </w:pPr>
      <w:r>
        <w:rPr>
          <w:rFonts w:hint="eastAsia"/>
        </w:rPr>
        <w:t>有志が</w:t>
      </w:r>
      <w:r>
        <w:t>Visual Studio Code</w:t>
      </w:r>
      <w:r>
        <w:rPr>
          <w:rFonts w:hint="eastAsia"/>
        </w:rPr>
        <w:t>上で</w:t>
      </w:r>
      <w:r>
        <w:rPr>
          <w:rFonts w:hint="eastAsia"/>
        </w:rPr>
        <w:t>Nim</w:t>
      </w:r>
      <w:r>
        <w:rPr>
          <w:rFonts w:hint="eastAsia"/>
        </w:rPr>
        <w:t>の開発ができるように拡張機能を公開してくださっ</w:t>
      </w:r>
      <w:r w:rsidR="00184685">
        <w:rPr>
          <w:rFonts w:hint="eastAsia"/>
        </w:rPr>
        <w:t>ており、構文チェック機能、サジェスト機能等が利用可能です。</w:t>
      </w:r>
    </w:p>
    <w:p w14:paraId="43C60ECE" w14:textId="77777777" w:rsidR="00AA1FDD" w:rsidRDefault="00184685" w:rsidP="00184685">
      <w:pPr>
        <w:pStyle w:val="20"/>
        <w:ind w:left="300" w:right="100"/>
      </w:pPr>
      <w:r>
        <w:rPr>
          <w:rFonts w:hint="eastAsia"/>
        </w:rPr>
        <w:t>また</w:t>
      </w:r>
      <w:r w:rsidR="00AA1FDD">
        <w:rPr>
          <w:rFonts w:hint="eastAsia"/>
        </w:rPr>
        <w:t>LLDB</w:t>
      </w:r>
      <w:r w:rsidR="00AA1FDD">
        <w:rPr>
          <w:rFonts w:hint="eastAsia"/>
        </w:rPr>
        <w:t>という高性能なデバッガも簡単に利用できるた</w:t>
      </w:r>
      <w:r>
        <w:rPr>
          <w:rFonts w:hint="eastAsia"/>
        </w:rPr>
        <w:t>めです</w:t>
      </w:r>
      <w:r w:rsidR="00AA1FDD">
        <w:rPr>
          <w:rFonts w:hint="eastAsia"/>
        </w:rPr>
        <w:t>。</w:t>
      </w:r>
    </w:p>
    <w:p w14:paraId="2032C742" w14:textId="77777777" w:rsidR="00184685" w:rsidRDefault="00184685" w:rsidP="00184685">
      <w:pPr>
        <w:pStyle w:val="2"/>
        <w:ind w:left="725" w:right="100"/>
      </w:pPr>
      <w:bookmarkStart w:id="5" w:name="_Toc142938990"/>
      <w:r>
        <w:t>Visual Studio Code</w:t>
      </w:r>
      <w:r>
        <w:rPr>
          <w:rFonts w:hint="eastAsia"/>
        </w:rPr>
        <w:t>のインストール</w:t>
      </w:r>
      <w:bookmarkEnd w:id="5"/>
    </w:p>
    <w:p w14:paraId="57130152" w14:textId="77777777" w:rsidR="00804DA7" w:rsidRDefault="00804DA7" w:rsidP="00184685">
      <w:pPr>
        <w:pStyle w:val="20"/>
        <w:ind w:left="300" w:right="100"/>
      </w:pPr>
      <w:proofErr w:type="spellStart"/>
      <w:r>
        <w:rPr>
          <w:rFonts w:hint="eastAsia"/>
        </w:rPr>
        <w:t>VisualStudioCode</w:t>
      </w:r>
      <w:proofErr w:type="spellEnd"/>
      <w:r>
        <w:rPr>
          <w:rFonts w:hint="eastAsia"/>
        </w:rPr>
        <w:t>（</w:t>
      </w:r>
      <w:hyperlink r:id="rId9" w:history="1">
        <w:r w:rsidRPr="00C95829">
          <w:rPr>
            <w:rStyle w:val="af1"/>
          </w:rPr>
          <w:t>https://azure.microsoft.com/ja-jp/products/visual-studio-code</w:t>
        </w:r>
      </w:hyperlink>
      <w:r>
        <w:t>）</w:t>
      </w:r>
    </w:p>
    <w:p w14:paraId="0F269889" w14:textId="77777777" w:rsidR="00804DA7" w:rsidRPr="00184685" w:rsidRDefault="00804DA7" w:rsidP="00804DA7">
      <w:pPr>
        <w:pStyle w:val="20"/>
        <w:ind w:left="300" w:right="100"/>
      </w:pPr>
    </w:p>
    <w:p w14:paraId="56B668E7" w14:textId="77777777" w:rsidR="00804DA7" w:rsidRDefault="00804DA7" w:rsidP="00804DA7">
      <w:pPr>
        <w:pStyle w:val="20"/>
        <w:ind w:left="300" w:right="100"/>
      </w:pPr>
      <w:r>
        <w:rPr>
          <w:rFonts w:hint="eastAsia"/>
        </w:rPr>
        <w:t>上記</w:t>
      </w:r>
      <w:r>
        <w:rPr>
          <w:rFonts w:hint="eastAsia"/>
        </w:rPr>
        <w:t>URL</w:t>
      </w:r>
      <w:r>
        <w:rPr>
          <w:rFonts w:hint="eastAsia"/>
        </w:rPr>
        <w:t>の「</w:t>
      </w:r>
      <w:r>
        <w:t>Visual Studio Code</w:t>
      </w:r>
      <w:r>
        <w:rPr>
          <w:rFonts w:hint="eastAsia"/>
        </w:rPr>
        <w:t>をダウンロードする」をクリックし、</w:t>
      </w:r>
    </w:p>
    <w:p w14:paraId="2EE35B68" w14:textId="77777777" w:rsidR="00804DA7" w:rsidRDefault="00804DA7" w:rsidP="00184685">
      <w:pPr>
        <w:pStyle w:val="20"/>
        <w:ind w:left="300" w:right="100"/>
      </w:pPr>
      <w:r>
        <w:rPr>
          <w:rFonts w:hint="eastAsia"/>
        </w:rPr>
        <w:t>画面遷移後に「</w:t>
      </w:r>
      <w:r>
        <w:t>Windows</w:t>
      </w:r>
      <w:r>
        <w:rPr>
          <w:rFonts w:hint="eastAsia"/>
        </w:rPr>
        <w:t>」ボタンをクリックし、</w:t>
      </w:r>
    </w:p>
    <w:p w14:paraId="6336776D" w14:textId="77777777" w:rsidR="00804DA7" w:rsidRDefault="00804DA7" w:rsidP="00184685">
      <w:pPr>
        <w:pStyle w:val="20"/>
        <w:ind w:left="300" w:right="100"/>
      </w:pPr>
      <w:r>
        <w:rPr>
          <w:rFonts w:hint="eastAsia"/>
        </w:rPr>
        <w:t>「</w:t>
      </w:r>
      <w:r w:rsidRPr="00804DA7">
        <w:t>VSCodeUserSetup-x64-</w:t>
      </w:r>
      <w:r>
        <w:t>X</w:t>
      </w:r>
      <w:r w:rsidRPr="00804DA7">
        <w:t>.</w:t>
      </w:r>
      <w:r>
        <w:t>X</w:t>
      </w:r>
      <w:r w:rsidRPr="00804DA7">
        <w:t>.</w:t>
      </w:r>
      <w:r>
        <w:t>X</w:t>
      </w:r>
      <w:r w:rsidRPr="00804DA7">
        <w:t>.exe</w:t>
      </w:r>
      <w:r>
        <w:rPr>
          <w:rFonts w:hint="eastAsia"/>
        </w:rPr>
        <w:t>」をダウンロードしましょう。</w:t>
      </w:r>
    </w:p>
    <w:p w14:paraId="3B9077D9" w14:textId="77777777" w:rsidR="00804DA7" w:rsidRDefault="00804DA7" w:rsidP="00184685">
      <w:pPr>
        <w:pStyle w:val="20"/>
        <w:ind w:left="300" w:right="100"/>
      </w:pPr>
    </w:p>
    <w:p w14:paraId="3052A536" w14:textId="77777777" w:rsidR="00184685" w:rsidRDefault="00804DA7" w:rsidP="00184685">
      <w:pPr>
        <w:pStyle w:val="20"/>
        <w:ind w:left="300" w:right="100"/>
      </w:pPr>
      <w:r>
        <w:rPr>
          <w:rFonts w:hint="eastAsia"/>
        </w:rPr>
        <w:t>ダウンロードしたファイルを実行し、インストールしてください。</w:t>
      </w:r>
    </w:p>
    <w:p w14:paraId="6D98D93D" w14:textId="77777777" w:rsidR="00CA72BD" w:rsidRDefault="00CA72BD" w:rsidP="00184685">
      <w:pPr>
        <w:pStyle w:val="20"/>
        <w:ind w:left="300" w:right="100"/>
      </w:pPr>
    </w:p>
    <w:p w14:paraId="1BD2E416" w14:textId="77777777" w:rsidR="00CA72BD" w:rsidRDefault="00CA72BD" w:rsidP="00184685">
      <w:pPr>
        <w:pStyle w:val="20"/>
        <w:ind w:left="300" w:right="100"/>
      </w:pPr>
      <w:r>
        <w:rPr>
          <w:rFonts w:hint="eastAsia"/>
        </w:rPr>
        <w:t>以上で</w:t>
      </w:r>
      <w:r>
        <w:rPr>
          <w:rFonts w:hint="eastAsia"/>
        </w:rPr>
        <w:t>Visual Studio Code</w:t>
      </w:r>
      <w:r>
        <w:rPr>
          <w:rFonts w:hint="eastAsia"/>
        </w:rPr>
        <w:t>のインストールは完了です。</w:t>
      </w:r>
    </w:p>
    <w:p w14:paraId="0484DB44" w14:textId="77777777" w:rsidR="00804DA7" w:rsidRDefault="00804DA7" w:rsidP="00804DA7">
      <w:pPr>
        <w:pStyle w:val="2"/>
        <w:ind w:left="725" w:right="100"/>
      </w:pPr>
      <w:bookmarkStart w:id="6" w:name="_Toc142938991"/>
      <w:r>
        <w:rPr>
          <w:rFonts w:hint="eastAsia"/>
        </w:rPr>
        <w:t>Visual Studio Code</w:t>
      </w:r>
      <w:r>
        <w:rPr>
          <w:rFonts w:hint="eastAsia"/>
        </w:rPr>
        <w:t>の日本語化</w:t>
      </w:r>
      <w:bookmarkEnd w:id="6"/>
    </w:p>
    <w:p w14:paraId="77DC66D0" w14:textId="77777777" w:rsidR="00804DA7" w:rsidRDefault="00676B10" w:rsidP="00804DA7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はデフォルトで英語なので日本語化します。</w:t>
      </w:r>
    </w:p>
    <w:p w14:paraId="5D6132B8" w14:textId="77777777" w:rsidR="00CA72BD" w:rsidRDefault="00676B10" w:rsidP="00804DA7">
      <w:pPr>
        <w:pStyle w:val="20"/>
        <w:ind w:left="300" w:right="100"/>
      </w:pPr>
      <w:r>
        <w:rPr>
          <w:rFonts w:hint="eastAsia"/>
        </w:rPr>
        <w:t>ウィンドウ左側の「</w:t>
      </w:r>
      <w:r>
        <w:rPr>
          <w:rFonts w:hint="eastAsia"/>
        </w:rPr>
        <w:t>Extensions</w:t>
      </w:r>
      <w:r>
        <w:t>(</w:t>
      </w:r>
      <w:r>
        <w:rPr>
          <w:rFonts w:hint="eastAsia"/>
        </w:rPr>
        <w:t>拡張機能</w:t>
      </w:r>
      <w:r>
        <w:t>)</w:t>
      </w:r>
      <w:r>
        <w:rPr>
          <w:rFonts w:hint="eastAsia"/>
        </w:rPr>
        <w:t>」をクリックし、</w:t>
      </w:r>
    </w:p>
    <w:p w14:paraId="74E3B21B" w14:textId="77777777" w:rsidR="00CA72BD" w:rsidRDefault="00CA72BD" w:rsidP="00804DA7">
      <w:pPr>
        <w:pStyle w:val="20"/>
        <w:ind w:left="300" w:right="100"/>
      </w:pPr>
    </w:p>
    <w:p w14:paraId="5E3499E9" w14:textId="77777777" w:rsidR="00676B10" w:rsidRDefault="00CA72BD" w:rsidP="00804DA7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Japanese</w:t>
      </w:r>
      <w:r>
        <w:rPr>
          <w:rFonts w:hint="eastAsia"/>
        </w:rPr>
        <w:t>」と入力すると</w:t>
      </w:r>
    </w:p>
    <w:p w14:paraId="23017343" w14:textId="77777777" w:rsidR="00CA72BD" w:rsidRDefault="00CA72BD" w:rsidP="00804DA7">
      <w:pPr>
        <w:pStyle w:val="20"/>
        <w:ind w:left="300" w:right="100"/>
      </w:pPr>
      <w:r>
        <w:rPr>
          <w:rFonts w:hint="eastAsia"/>
        </w:rPr>
        <w:t>「</w:t>
      </w:r>
      <w:r w:rsidRPr="00CA72BD">
        <w:t>Japanese Language Pack for Visual Studio Code</w:t>
      </w:r>
      <w:r>
        <w:rPr>
          <w:rFonts w:hint="eastAsia"/>
        </w:rPr>
        <w:t>」</w:t>
      </w:r>
    </w:p>
    <w:p w14:paraId="09AF8F3C" w14:textId="77777777" w:rsidR="00CA72BD" w:rsidRDefault="00CA72BD" w:rsidP="00804DA7">
      <w:pPr>
        <w:pStyle w:val="20"/>
        <w:ind w:left="300" w:right="100"/>
      </w:pPr>
      <w:r>
        <w:rPr>
          <w:rFonts w:hint="eastAsia"/>
        </w:rPr>
        <w:t>という拡張機能がヒットするので</w:t>
      </w:r>
    </w:p>
    <w:p w14:paraId="2F16A59F" w14:textId="77777777" w:rsidR="00CA72BD" w:rsidRDefault="00CA72BD" w:rsidP="00804DA7">
      <w:pPr>
        <w:pStyle w:val="20"/>
        <w:ind w:left="300" w:right="100"/>
      </w:pPr>
    </w:p>
    <w:p w14:paraId="12DCA0C7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3510A7DE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の再起動が促されるので、</w:t>
      </w:r>
    </w:p>
    <w:p w14:paraId="5B04C49E" w14:textId="77777777" w:rsidR="00CA72BD" w:rsidRDefault="00CA72BD" w:rsidP="00CA72BD">
      <w:pPr>
        <w:pStyle w:val="20"/>
        <w:ind w:left="300" w:right="100"/>
      </w:pPr>
    </w:p>
    <w:p w14:paraId="60F7BA7D" w14:textId="77777777" w:rsidR="00F44C87" w:rsidRDefault="00CA72BD" w:rsidP="00CA72BD">
      <w:pPr>
        <w:pStyle w:val="20"/>
        <w:ind w:left="300" w:right="100"/>
      </w:pPr>
      <w:r>
        <w:rPr>
          <w:rFonts w:hint="eastAsia"/>
        </w:rPr>
        <w:t>再起動すると</w:t>
      </w:r>
      <w:r>
        <w:rPr>
          <w:rFonts w:hint="eastAsia"/>
        </w:rPr>
        <w:t>Visual Studio Code</w:t>
      </w:r>
      <w:r>
        <w:rPr>
          <w:rFonts w:hint="eastAsia"/>
        </w:rPr>
        <w:t>の日本語化は完了です。</w:t>
      </w:r>
    </w:p>
    <w:p w14:paraId="1ABA2621" w14:textId="77777777" w:rsidR="00F44C87" w:rsidRDefault="00F44C87">
      <w:pPr>
        <w:spacing w:before="100" w:after="200" w:line="276" w:lineRule="auto"/>
      </w:pPr>
      <w:r>
        <w:br w:type="page"/>
      </w:r>
    </w:p>
    <w:p w14:paraId="725575DC" w14:textId="77777777" w:rsidR="00CA72BD" w:rsidRDefault="00CA72BD" w:rsidP="00CA72BD">
      <w:pPr>
        <w:pStyle w:val="2"/>
        <w:ind w:left="725" w:right="100"/>
      </w:pPr>
      <w:bookmarkStart w:id="7" w:name="_Toc142938992"/>
      <w:bookmarkStart w:id="8" w:name="_Hlk142935364"/>
      <w:r>
        <w:rPr>
          <w:rFonts w:hint="eastAsia"/>
        </w:rPr>
        <w:lastRenderedPageBreak/>
        <w:t>Nim</w:t>
      </w:r>
      <w:r>
        <w:rPr>
          <w:rFonts w:hint="eastAsia"/>
        </w:rPr>
        <w:t>開発</w:t>
      </w:r>
      <w:r w:rsidR="00F44C87">
        <w:rPr>
          <w:rFonts w:hint="eastAsia"/>
        </w:rPr>
        <w:t>用</w:t>
      </w:r>
      <w:r>
        <w:rPr>
          <w:rFonts w:hint="eastAsia"/>
        </w:rPr>
        <w:t>拡張機能のインストール</w:t>
      </w:r>
      <w:bookmarkEnd w:id="7"/>
    </w:p>
    <w:bookmarkEnd w:id="8"/>
    <w:p w14:paraId="539769C3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はデフォルトでは</w:t>
      </w:r>
      <w:r>
        <w:rPr>
          <w:rFonts w:hint="eastAsia"/>
        </w:rPr>
        <w:t>Nim</w:t>
      </w:r>
      <w:r>
        <w:rPr>
          <w:rFonts w:hint="eastAsia"/>
        </w:rPr>
        <w:t>に対応していませんので、</w:t>
      </w:r>
    </w:p>
    <w:p w14:paraId="72C14CF5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対応用の拡張機能をインストールします。</w:t>
      </w:r>
    </w:p>
    <w:p w14:paraId="7CB23B27" w14:textId="77777777" w:rsidR="00CA72BD" w:rsidRPr="00CA72BD" w:rsidRDefault="00CA72BD" w:rsidP="00CA72BD">
      <w:pPr>
        <w:pStyle w:val="20"/>
        <w:ind w:left="300" w:right="100"/>
      </w:pPr>
    </w:p>
    <w:p w14:paraId="5C943396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ウィンドウ左側の「拡張機能」をクリックし、</w:t>
      </w:r>
    </w:p>
    <w:p w14:paraId="3C8BFB67" w14:textId="77777777" w:rsidR="00CA72BD" w:rsidRDefault="00CA72BD" w:rsidP="00CA72BD">
      <w:pPr>
        <w:pStyle w:val="20"/>
        <w:ind w:left="300" w:right="100"/>
      </w:pPr>
    </w:p>
    <w:p w14:paraId="61386633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Nim</w:t>
      </w:r>
      <w:r>
        <w:rPr>
          <w:rFonts w:hint="eastAsia"/>
        </w:rPr>
        <w:t>」と入力すると</w:t>
      </w:r>
    </w:p>
    <w:p w14:paraId="4BB58CD1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Nim</w:t>
      </w:r>
      <w:r>
        <w:rPr>
          <w:rFonts w:hint="eastAsia"/>
        </w:rPr>
        <w:t>」</w:t>
      </w:r>
    </w:p>
    <w:p w14:paraId="0EE8030C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という拡張機能が沢山ヒットするので、</w:t>
      </w:r>
      <w:r w:rsidR="00F44C87">
        <w:rPr>
          <w:rFonts w:hint="eastAsia"/>
        </w:rPr>
        <w:t>たくさん利用されている、</w:t>
      </w:r>
      <w:r>
        <w:rPr>
          <w:rFonts w:hint="eastAsia"/>
        </w:rPr>
        <w:t>前回の更新日や最終更新日が一番最近のものを選び、</w:t>
      </w:r>
    </w:p>
    <w:p w14:paraId="75C9A405" w14:textId="77777777" w:rsidR="00CA72BD" w:rsidRDefault="00CA72BD" w:rsidP="00CA72BD">
      <w:pPr>
        <w:pStyle w:val="20"/>
        <w:ind w:left="300" w:right="100"/>
      </w:pPr>
    </w:p>
    <w:p w14:paraId="53A64AA7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2D8AC5CE" w14:textId="77777777" w:rsidR="00CA72BD" w:rsidRDefault="00CA72BD" w:rsidP="00CA72BD">
      <w:pPr>
        <w:pStyle w:val="20"/>
        <w:ind w:left="300" w:right="100"/>
      </w:pPr>
    </w:p>
    <w:p w14:paraId="3FD34135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以上で</w:t>
      </w:r>
      <w:r w:rsidRPr="00CA72BD">
        <w:t>Nim</w:t>
      </w:r>
      <w:r w:rsidRPr="00CA72BD">
        <w:t>開発拡張機能のインストール</w:t>
      </w:r>
      <w:r>
        <w:rPr>
          <w:rFonts w:hint="eastAsia"/>
        </w:rPr>
        <w:t>は完了です。</w:t>
      </w:r>
    </w:p>
    <w:p w14:paraId="26797223" w14:textId="77777777" w:rsidR="00F44C87" w:rsidRDefault="00334653" w:rsidP="00334653">
      <w:pPr>
        <w:pStyle w:val="2"/>
        <w:ind w:left="725" w:right="100"/>
      </w:pPr>
      <w:bookmarkStart w:id="9" w:name="_Toc142938993"/>
      <w:r>
        <w:rPr>
          <w:rFonts w:hint="eastAsia"/>
        </w:rPr>
        <w:t>デバッガのインストール</w:t>
      </w:r>
      <w:bookmarkEnd w:id="9"/>
    </w:p>
    <w:p w14:paraId="1C1C6110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Nim</w:t>
      </w:r>
      <w:r>
        <w:rPr>
          <w:rFonts w:hint="eastAsia"/>
        </w:rPr>
        <w:t>のデバッグ用に</w:t>
      </w:r>
      <w:r>
        <w:rPr>
          <w:rFonts w:hint="eastAsia"/>
        </w:rPr>
        <w:t>LLDB</w:t>
      </w:r>
      <w:r>
        <w:rPr>
          <w:rFonts w:hint="eastAsia"/>
        </w:rPr>
        <w:t>の拡張機能をインストールします。</w:t>
      </w:r>
    </w:p>
    <w:p w14:paraId="07C46D12" w14:textId="77777777" w:rsidR="00334653" w:rsidRPr="00334653" w:rsidRDefault="00334653" w:rsidP="00334653">
      <w:pPr>
        <w:pStyle w:val="20"/>
        <w:ind w:left="300" w:right="100"/>
      </w:pPr>
    </w:p>
    <w:p w14:paraId="1598FF3E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ウィンドウ左側の「拡張機能」をクリックし、</w:t>
      </w:r>
    </w:p>
    <w:p w14:paraId="2984ADBD" w14:textId="77777777" w:rsidR="00334653" w:rsidRDefault="00334653" w:rsidP="00334653">
      <w:pPr>
        <w:pStyle w:val="20"/>
        <w:ind w:left="300" w:right="100"/>
      </w:pPr>
    </w:p>
    <w:p w14:paraId="6209F8AF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LLDB</w:t>
      </w:r>
      <w:r>
        <w:rPr>
          <w:rFonts w:hint="eastAsia"/>
        </w:rPr>
        <w:t>」と入力すると</w:t>
      </w:r>
    </w:p>
    <w:p w14:paraId="3396474A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「</w:t>
      </w:r>
      <w:proofErr w:type="spellStart"/>
      <w:r w:rsidRPr="00334653">
        <w:t>CodeLLDB</w:t>
      </w:r>
      <w:proofErr w:type="spellEnd"/>
      <w:r>
        <w:rPr>
          <w:rFonts w:hint="eastAsia"/>
        </w:rPr>
        <w:t>」</w:t>
      </w:r>
    </w:p>
    <w:p w14:paraId="2739A313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という拡張機能がヒットするので</w:t>
      </w:r>
    </w:p>
    <w:p w14:paraId="6931C46D" w14:textId="77777777" w:rsidR="00334653" w:rsidRDefault="00334653" w:rsidP="00334653">
      <w:pPr>
        <w:pStyle w:val="20"/>
        <w:ind w:left="300" w:right="100"/>
      </w:pPr>
    </w:p>
    <w:p w14:paraId="3549701A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5D5E5B80" w14:textId="77777777" w:rsidR="00334653" w:rsidRDefault="00334653" w:rsidP="00334653">
      <w:pPr>
        <w:pStyle w:val="20"/>
        <w:ind w:left="300" w:right="100"/>
      </w:pPr>
    </w:p>
    <w:p w14:paraId="07E93756" w14:textId="77777777" w:rsidR="00334653" w:rsidRPr="00334653" w:rsidRDefault="00334653" w:rsidP="00334653">
      <w:pPr>
        <w:pStyle w:val="20"/>
        <w:ind w:left="300" w:right="100"/>
      </w:pPr>
      <w:r>
        <w:rPr>
          <w:rFonts w:hint="eastAsia"/>
        </w:rPr>
        <w:t>以上で</w:t>
      </w:r>
      <w:r w:rsidRPr="00CA72BD">
        <w:t>Nim</w:t>
      </w:r>
      <w:r w:rsidRPr="00CA72BD">
        <w:t>開発拡張機能のインストール</w:t>
      </w:r>
      <w:r>
        <w:rPr>
          <w:rFonts w:hint="eastAsia"/>
        </w:rPr>
        <w:t>は完了です。</w:t>
      </w:r>
    </w:p>
    <w:p w14:paraId="18FC9F0F" w14:textId="77777777" w:rsidR="00804DA7" w:rsidRDefault="00804DA7" w:rsidP="00CA72BD">
      <w:pPr>
        <w:pStyle w:val="20"/>
        <w:ind w:left="300" w:right="100"/>
      </w:pPr>
      <w:r>
        <w:br w:type="page"/>
      </w:r>
    </w:p>
    <w:p w14:paraId="2E6EBA7F" w14:textId="77777777" w:rsidR="006E05B1" w:rsidRDefault="004E2C76" w:rsidP="004E2C76">
      <w:pPr>
        <w:pStyle w:val="1"/>
        <w:ind w:left="100" w:right="100"/>
      </w:pPr>
      <w:bookmarkStart w:id="10" w:name="_Toc142938994"/>
      <w:r>
        <w:rPr>
          <w:rFonts w:hint="eastAsia"/>
        </w:rPr>
        <w:lastRenderedPageBreak/>
        <w:t>Nim</w:t>
      </w:r>
      <w:r>
        <w:rPr>
          <w:rFonts w:hint="eastAsia"/>
        </w:rPr>
        <w:t>プログラムをパッケージ化</w:t>
      </w:r>
      <w:bookmarkEnd w:id="10"/>
    </w:p>
    <w:p w14:paraId="68F56EE1" w14:textId="77777777" w:rsidR="00334653" w:rsidRDefault="00334653" w:rsidP="00334653">
      <w:r w:rsidRPr="00334653">
        <w:rPr>
          <w:rFonts w:hint="eastAsia"/>
        </w:rPr>
        <w:t>この章では、</w:t>
      </w:r>
      <w:r>
        <w:rPr>
          <w:rFonts w:hint="eastAsia"/>
        </w:rPr>
        <w:t>Nim</w:t>
      </w:r>
      <w:r w:rsidRPr="00334653">
        <w:t>言語を用いた</w:t>
      </w:r>
      <w:r>
        <w:rPr>
          <w:rFonts w:hint="eastAsia"/>
        </w:rPr>
        <w:t>プログラムをパッケージ化</w:t>
      </w:r>
      <w:r w:rsidR="00BC1545">
        <w:rPr>
          <w:rFonts w:hint="eastAsia"/>
        </w:rPr>
        <w:t>、テスト</w:t>
      </w:r>
      <w:r>
        <w:rPr>
          <w:rFonts w:hint="eastAsia"/>
        </w:rPr>
        <w:t>する</w:t>
      </w:r>
      <w:r w:rsidRPr="00334653">
        <w:t>手順を解説します。</w:t>
      </w:r>
    </w:p>
    <w:p w14:paraId="2AAB984A" w14:textId="77777777" w:rsidR="00BC1545" w:rsidRPr="00BC1545" w:rsidRDefault="00226E8F" w:rsidP="00334653">
      <w:r>
        <w:rPr>
          <w:rFonts w:hint="eastAsia"/>
        </w:rPr>
        <w:t>（編集中）</w:t>
      </w:r>
    </w:p>
    <w:sectPr w:rsidR="00BC1545" w:rsidRPr="00BC1545" w:rsidSect="009249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BCD56" w14:textId="77777777" w:rsidR="00C10CB8" w:rsidRDefault="00C10CB8" w:rsidP="00CF1809">
      <w:r>
        <w:separator/>
      </w:r>
    </w:p>
  </w:endnote>
  <w:endnote w:type="continuationSeparator" w:id="0">
    <w:p w14:paraId="4FF2AE30" w14:textId="77777777" w:rsidR="00C10CB8" w:rsidRDefault="00C10CB8" w:rsidP="00CF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DEV Gothic 35JPDOC">
    <w:altName w:val="游ゴシック"/>
    <w:panose1 w:val="020B0503020203020207"/>
    <w:charset w:val="80"/>
    <w:family w:val="modern"/>
    <w:pitch w:val="fixed"/>
    <w:sig w:usb0="E00402FF" w:usb1="3ACFFDFB" w:usb2="0200003A" w:usb3="00000000" w:csb0="001201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EV Gothic JPDOC">
    <w:altName w:val="游ゴシック"/>
    <w:panose1 w:val="020B0509020203020207"/>
    <w:charset w:val="80"/>
    <w:family w:val="modern"/>
    <w:pitch w:val="fixed"/>
    <w:sig w:usb0="E00402FF" w:usb1="3ACFFDFB" w:usb2="0200003A" w:usb3="00000000" w:csb0="001201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5E42" w14:textId="77777777" w:rsidR="00C10CB8" w:rsidRDefault="00C10CB8" w:rsidP="00CF1809">
      <w:r>
        <w:separator/>
      </w:r>
    </w:p>
  </w:footnote>
  <w:footnote w:type="continuationSeparator" w:id="0">
    <w:p w14:paraId="1E704AC4" w14:textId="77777777" w:rsidR="00C10CB8" w:rsidRDefault="00C10CB8" w:rsidP="00CF1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93998"/>
    <w:multiLevelType w:val="multilevel"/>
    <w:tmpl w:val="DC1A713E"/>
    <w:lvl w:ilvl="0">
      <w:start w:val="1"/>
      <w:numFmt w:val="decimalFullWidth"/>
      <w:pStyle w:val="1"/>
      <w:lvlText w:val="第%1章"/>
      <w:lvlJc w:val="left"/>
      <w:pPr>
        <w:ind w:left="4085" w:hanging="425"/>
      </w:pPr>
    </w:lvl>
    <w:lvl w:ilvl="1">
      <w:start w:val="1"/>
      <w:numFmt w:val="decimalFullWidth"/>
      <w:pStyle w:val="2"/>
      <w:lvlText w:val="第%2節"/>
      <w:lvlJc w:val="left"/>
      <w:pPr>
        <w:ind w:left="4511" w:hanging="426"/>
      </w:pPr>
    </w:lvl>
    <w:lvl w:ilvl="2">
      <w:start w:val="1"/>
      <w:numFmt w:val="decimalFullWidth"/>
      <w:pStyle w:val="3"/>
      <w:lvlText w:val="第%3項"/>
      <w:lvlJc w:val="left"/>
      <w:pPr>
        <w:ind w:left="493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536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578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621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663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706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7487" w:hanging="425"/>
      </w:pPr>
    </w:lvl>
  </w:abstractNum>
  <w:num w:numId="1" w16cid:durableId="1600024525">
    <w:abstractNumId w:val="0"/>
  </w:num>
  <w:num w:numId="2" w16cid:durableId="147866106">
    <w:abstractNumId w:val="0"/>
  </w:num>
  <w:num w:numId="3" w16cid:durableId="1117530864">
    <w:abstractNumId w:val="0"/>
  </w:num>
  <w:num w:numId="4" w16cid:durableId="2065566782">
    <w:abstractNumId w:val="0"/>
  </w:num>
  <w:num w:numId="5" w16cid:durableId="1746143740">
    <w:abstractNumId w:val="0"/>
  </w:num>
  <w:num w:numId="6" w16cid:durableId="329718966">
    <w:abstractNumId w:val="0"/>
  </w:num>
  <w:num w:numId="7" w16cid:durableId="82069294">
    <w:abstractNumId w:val="0"/>
  </w:num>
  <w:num w:numId="8" w16cid:durableId="42171571">
    <w:abstractNumId w:val="0"/>
  </w:num>
  <w:num w:numId="9" w16cid:durableId="756681175">
    <w:abstractNumId w:val="0"/>
  </w:num>
  <w:num w:numId="10" w16cid:durableId="191045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29"/>
    <w:rsid w:val="00061D1D"/>
    <w:rsid w:val="000B43FE"/>
    <w:rsid w:val="00184685"/>
    <w:rsid w:val="001D59AC"/>
    <w:rsid w:val="00210758"/>
    <w:rsid w:val="00226E8F"/>
    <w:rsid w:val="00232274"/>
    <w:rsid w:val="00251E65"/>
    <w:rsid w:val="002A09D1"/>
    <w:rsid w:val="00334653"/>
    <w:rsid w:val="00396F67"/>
    <w:rsid w:val="003C0701"/>
    <w:rsid w:val="003E44A5"/>
    <w:rsid w:val="004923AB"/>
    <w:rsid w:val="004E2C76"/>
    <w:rsid w:val="00614C4C"/>
    <w:rsid w:val="0065379C"/>
    <w:rsid w:val="00676B10"/>
    <w:rsid w:val="006D6DAF"/>
    <w:rsid w:val="006D7046"/>
    <w:rsid w:val="006E05B1"/>
    <w:rsid w:val="0073172E"/>
    <w:rsid w:val="007450AC"/>
    <w:rsid w:val="007557D2"/>
    <w:rsid w:val="007D16C2"/>
    <w:rsid w:val="00804DA7"/>
    <w:rsid w:val="008578C1"/>
    <w:rsid w:val="00863C1C"/>
    <w:rsid w:val="008D204A"/>
    <w:rsid w:val="008E2B3F"/>
    <w:rsid w:val="0092498C"/>
    <w:rsid w:val="009279C6"/>
    <w:rsid w:val="009600F1"/>
    <w:rsid w:val="009D7C68"/>
    <w:rsid w:val="00A0253D"/>
    <w:rsid w:val="00AA1FDD"/>
    <w:rsid w:val="00B571CE"/>
    <w:rsid w:val="00B868EC"/>
    <w:rsid w:val="00BA598C"/>
    <w:rsid w:val="00BC1545"/>
    <w:rsid w:val="00C10CB8"/>
    <w:rsid w:val="00CA72BD"/>
    <w:rsid w:val="00CF1809"/>
    <w:rsid w:val="00D07501"/>
    <w:rsid w:val="00DD3D29"/>
    <w:rsid w:val="00EA2085"/>
    <w:rsid w:val="00EE2DEE"/>
    <w:rsid w:val="00EE420E"/>
    <w:rsid w:val="00F149C7"/>
    <w:rsid w:val="00F4284A"/>
    <w:rsid w:val="00F44C87"/>
    <w:rsid w:val="00F5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03643E"/>
  <w15:chartTrackingRefBased/>
  <w15:docId w15:val="{11AC7562-400E-4C59-BDAD-DB4FACBD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09"/>
    <w:pPr>
      <w:spacing w:before="0"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D7C68"/>
    <w:pPr>
      <w:numPr>
        <w:numId w:val="10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ind w:leftChars="50" w:left="50" w:rightChars="50" w:right="50" w:firstLine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2">
    <w:name w:val="heading 2"/>
    <w:basedOn w:val="1"/>
    <w:next w:val="20"/>
    <w:link w:val="21"/>
    <w:uiPriority w:val="9"/>
    <w:unhideWhenUsed/>
    <w:qFormat/>
    <w:rsid w:val="009D7C68"/>
    <w:pPr>
      <w:numPr>
        <w:ilvl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ind w:leftChars="150" w:left="575" w:hanging="425"/>
      <w:outlineLvl w:val="1"/>
    </w:pPr>
    <w:rPr>
      <w:caps w:val="0"/>
      <w:color w:val="auto"/>
      <w:sz w:val="24"/>
    </w:rPr>
  </w:style>
  <w:style w:type="paragraph" w:styleId="3">
    <w:name w:val="heading 3"/>
    <w:basedOn w:val="2"/>
    <w:next w:val="30"/>
    <w:link w:val="31"/>
    <w:uiPriority w:val="9"/>
    <w:unhideWhenUsed/>
    <w:qFormat/>
    <w:rsid w:val="009D7C68"/>
    <w:pPr>
      <w:numPr>
        <w:ilvl w:val="2"/>
      </w:numPr>
      <w:pBdr>
        <w:top w:val="single" w:sz="4" w:space="2" w:color="4472C4" w:themeColor="accent1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300"/>
      <w:ind w:leftChars="250" w:left="250" w:firstLine="0"/>
      <w:outlineLvl w:val="2"/>
    </w:pPr>
    <w:rPr>
      <w:caps/>
      <w:sz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F1809"/>
    <w:pPr>
      <w:numPr>
        <w:ilvl w:val="3"/>
        <w:numId w:val="10"/>
      </w:num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CF1809"/>
    <w:pPr>
      <w:numPr>
        <w:ilvl w:val="4"/>
        <w:numId w:val="10"/>
      </w:num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809"/>
    <w:pPr>
      <w:numPr>
        <w:ilvl w:val="5"/>
        <w:numId w:val="10"/>
      </w:num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809"/>
    <w:pPr>
      <w:numPr>
        <w:ilvl w:val="6"/>
        <w:numId w:val="10"/>
      </w:num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809"/>
    <w:pPr>
      <w:numPr>
        <w:ilvl w:val="7"/>
        <w:numId w:val="10"/>
      </w:num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809"/>
    <w:pPr>
      <w:numPr>
        <w:ilvl w:val="8"/>
        <w:numId w:val="10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7C68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21">
    <w:name w:val="見出し 2 (文字)"/>
    <w:basedOn w:val="a0"/>
    <w:link w:val="2"/>
    <w:uiPriority w:val="9"/>
    <w:rsid w:val="009D7C68"/>
    <w:rPr>
      <w:spacing w:val="15"/>
      <w:sz w:val="24"/>
      <w:szCs w:val="22"/>
      <w:shd w:val="clear" w:color="auto" w:fill="D9E2F3" w:themeFill="accent1" w:themeFillTint="33"/>
    </w:rPr>
  </w:style>
  <w:style w:type="character" w:customStyle="1" w:styleId="31">
    <w:name w:val="見出し 3 (文字)"/>
    <w:basedOn w:val="a0"/>
    <w:link w:val="3"/>
    <w:uiPriority w:val="9"/>
    <w:rsid w:val="009D7C68"/>
    <w:rPr>
      <w:caps/>
      <w:spacing w:val="15"/>
      <w:szCs w:val="22"/>
    </w:rPr>
  </w:style>
  <w:style w:type="character" w:customStyle="1" w:styleId="40">
    <w:name w:val="見出し 4 (文字)"/>
    <w:basedOn w:val="a0"/>
    <w:link w:val="4"/>
    <w:uiPriority w:val="9"/>
    <w:rsid w:val="00CF1809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CF1809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F1809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F1809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F1809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F180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F1809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F1809"/>
    <w:pPr>
      <w:spacing w:before="120" w:after="12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CF180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F1809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CF1809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F1809"/>
    <w:rPr>
      <w:b/>
      <w:bCs/>
    </w:rPr>
  </w:style>
  <w:style w:type="character" w:styleId="a9">
    <w:name w:val="Emphasis"/>
    <w:uiPriority w:val="20"/>
    <w:qFormat/>
    <w:rsid w:val="00CF1809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F180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F1809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CF1809"/>
    <w:rPr>
      <w:i/>
      <w:iCs/>
      <w:sz w:val="24"/>
      <w:szCs w:val="24"/>
    </w:rPr>
  </w:style>
  <w:style w:type="paragraph" w:styleId="22">
    <w:name w:val="Intense Quote"/>
    <w:basedOn w:val="a"/>
    <w:next w:val="a"/>
    <w:link w:val="23"/>
    <w:uiPriority w:val="30"/>
    <w:qFormat/>
    <w:rsid w:val="00CF1809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CF1809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CF1809"/>
    <w:rPr>
      <w:i/>
      <w:iCs/>
      <w:color w:val="1F3763" w:themeColor="accent1" w:themeShade="7F"/>
    </w:rPr>
  </w:style>
  <w:style w:type="character" w:styleId="24">
    <w:name w:val="Intense Emphasis"/>
    <w:uiPriority w:val="21"/>
    <w:qFormat/>
    <w:rsid w:val="00CF1809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CF1809"/>
    <w:rPr>
      <w:b/>
      <w:bCs/>
      <w:color w:val="4472C4" w:themeColor="accent1"/>
    </w:rPr>
  </w:style>
  <w:style w:type="character" w:styleId="25">
    <w:name w:val="Intense Reference"/>
    <w:uiPriority w:val="32"/>
    <w:qFormat/>
    <w:rsid w:val="00CF1809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CF1809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unhideWhenUsed/>
    <w:qFormat/>
    <w:rsid w:val="00CF1809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2B3F"/>
  </w:style>
  <w:style w:type="paragraph" w:styleId="26">
    <w:name w:val="toc 2"/>
    <w:basedOn w:val="a"/>
    <w:next w:val="a"/>
    <w:autoRedefine/>
    <w:uiPriority w:val="39"/>
    <w:unhideWhenUsed/>
    <w:rsid w:val="008E2B3F"/>
    <w:pPr>
      <w:ind w:leftChars="100" w:left="200"/>
    </w:pPr>
  </w:style>
  <w:style w:type="character" w:styleId="af1">
    <w:name w:val="Hyperlink"/>
    <w:basedOn w:val="a0"/>
    <w:uiPriority w:val="99"/>
    <w:unhideWhenUsed/>
    <w:rsid w:val="008E2B3F"/>
    <w:rPr>
      <w:color w:val="0563C1" w:themeColor="hyperlink"/>
      <w:u w:val="single"/>
    </w:rPr>
  </w:style>
  <w:style w:type="paragraph" w:customStyle="1" w:styleId="20">
    <w:name w:val="見出し2標準"/>
    <w:basedOn w:val="a"/>
    <w:link w:val="27"/>
    <w:qFormat/>
    <w:rsid w:val="009D7C68"/>
    <w:pPr>
      <w:ind w:leftChars="150" w:left="150" w:rightChars="50" w:right="50"/>
    </w:pPr>
  </w:style>
  <w:style w:type="paragraph" w:customStyle="1" w:styleId="30">
    <w:name w:val="見出し3標準"/>
    <w:basedOn w:val="a"/>
    <w:link w:val="32"/>
    <w:qFormat/>
    <w:rsid w:val="009D7C68"/>
    <w:pPr>
      <w:ind w:leftChars="250" w:left="250" w:rightChars="50" w:right="50"/>
    </w:pPr>
  </w:style>
  <w:style w:type="character" w:customStyle="1" w:styleId="27">
    <w:name w:val="見出し2標準 (文字)"/>
    <w:basedOn w:val="a0"/>
    <w:link w:val="20"/>
    <w:rsid w:val="009D7C68"/>
  </w:style>
  <w:style w:type="character" w:customStyle="1" w:styleId="32">
    <w:name w:val="見出し3標準 (文字)"/>
    <w:basedOn w:val="a0"/>
    <w:link w:val="30"/>
    <w:rsid w:val="009D7C68"/>
  </w:style>
  <w:style w:type="paragraph" w:styleId="af2">
    <w:name w:val="header"/>
    <w:basedOn w:val="a"/>
    <w:link w:val="af3"/>
    <w:uiPriority w:val="99"/>
    <w:unhideWhenUsed/>
    <w:rsid w:val="00CF180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CF1809"/>
  </w:style>
  <w:style w:type="paragraph" w:styleId="af4">
    <w:name w:val="footer"/>
    <w:basedOn w:val="a"/>
    <w:link w:val="af5"/>
    <w:uiPriority w:val="99"/>
    <w:unhideWhenUsed/>
    <w:rsid w:val="00CF180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CF1809"/>
  </w:style>
  <w:style w:type="character" w:styleId="af6">
    <w:name w:val="Unresolved Mention"/>
    <w:basedOn w:val="a0"/>
    <w:uiPriority w:val="99"/>
    <w:semiHidden/>
    <w:unhideWhenUsed/>
    <w:rsid w:val="00F4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96/chooseni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ja-jp/products/visual-studio-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\Documents\Office%20&#12398;&#12459;&#12473;&#12479;&#12512;%20&#12486;&#12531;&#12503;&#12524;&#12540;&#12488;\&#33258;&#20998;&#29992;&#12473;&#12479;&#12452;&#12523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見やすいかも?">
      <a:majorFont>
        <a:latin typeface="UDEV Gothic JPDOC"/>
        <a:ea typeface="BIZ UDPゴシック"/>
        <a:cs typeface=""/>
      </a:majorFont>
      <a:minorFont>
        <a:latin typeface="UDEV Gothic 35JPDOC"/>
        <a:ea typeface="UD デジタル 教科書体 NK-R"/>
        <a:cs typeface=""/>
      </a:minorFont>
    </a:fontScheme>
    <a:fmtScheme name="淡い単色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D02E-EEA3-4C81-BF4D-9C5B2B62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自分用スタイル.dotx</Template>
  <TotalTime>2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 Kie</dc:creator>
  <cp:keywords/>
  <dc:description/>
  <cp:lastModifiedBy>610 Kie</cp:lastModifiedBy>
  <cp:revision>1</cp:revision>
  <dcterms:created xsi:type="dcterms:W3CDTF">2023-12-14T04:56:00Z</dcterms:created>
  <dcterms:modified xsi:type="dcterms:W3CDTF">2023-12-14T04:58:00Z</dcterms:modified>
</cp:coreProperties>
</file>